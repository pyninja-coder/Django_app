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40"/>
          <w:szCs w:val="180"/>
        </w:rPr>
        <w:alias w:val="Author"/>
        <w:tag w:val=""/>
        <w:id w:val="-1057703664"/>
        <w:placeholder>
          <w:docPart w:val="2271F6A7BE9649BD9601A3EA6126C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C44A144" w14:textId="12C9C092" w:rsidR="00320560" w:rsidRPr="00340663" w:rsidRDefault="00BE5C32" w:rsidP="00340663">
          <w:pPr>
            <w:pStyle w:val="Title"/>
            <w:jc w:val="center"/>
            <w:rPr>
              <w:sz w:val="40"/>
              <w:szCs w:val="180"/>
            </w:rPr>
          </w:pPr>
          <w:r w:rsidRPr="00340663">
            <w:rPr>
              <w:sz w:val="40"/>
              <w:szCs w:val="180"/>
            </w:rPr>
            <w:t>Tracy-Ann Kidd</w:t>
          </w:r>
        </w:p>
      </w:sdtContent>
    </w:sdt>
    <w:p w14:paraId="7FEB8331" w14:textId="2654DB8D" w:rsidR="00320560" w:rsidRDefault="00BE5C32" w:rsidP="00340663">
      <w:pPr>
        <w:jc w:val="center"/>
      </w:pPr>
      <w:r w:rsidRPr="00BE5C32">
        <w:t>Roadside District</w:t>
      </w:r>
      <w:r w:rsidR="00320560">
        <w:t xml:space="preserve"> | </w:t>
      </w:r>
      <w:r w:rsidRPr="00BE5C32">
        <w:t>Islington P.O St. Mary</w:t>
      </w:r>
      <w:r w:rsidR="00320560">
        <w:t xml:space="preserve"> | </w:t>
      </w:r>
      <w:r w:rsidRPr="00BE5C32">
        <w:t>1 876-324-1265</w:t>
      </w:r>
      <w:r w:rsidR="00320560">
        <w:t xml:space="preserve"> | </w:t>
      </w:r>
      <w:r w:rsidRPr="00BE5C32">
        <w:t>kiddtracyann24@gmail.com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53F24D8E" w14:textId="77777777" w:rsidTr="00217BB1">
        <w:sdt>
          <w:sdtPr>
            <w:rPr>
              <w:sz w:val="24"/>
              <w:szCs w:val="28"/>
            </w:rPr>
            <w:id w:val="1987511812"/>
            <w:placeholder>
              <w:docPart w:val="1B1D4B44624E4948BC7068B3BD71BD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72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0914F8AC" w14:textId="77777777" w:rsidR="00F75D2E" w:rsidRPr="00340663" w:rsidRDefault="00A16D47">
                <w:pPr>
                  <w:pStyle w:val="Heading1"/>
                  <w:rPr>
                    <w:sz w:val="24"/>
                    <w:szCs w:val="28"/>
                  </w:rPr>
                </w:pPr>
                <w:r w:rsidRPr="00340663">
                  <w:rPr>
                    <w:sz w:val="24"/>
                    <w:szCs w:val="28"/>
                  </w:rPr>
                  <w:t>Objective</w:t>
                </w:r>
              </w:p>
            </w:tc>
          </w:sdtContent>
        </w:sdt>
        <w:tc>
          <w:tcPr>
            <w:tcW w:w="1378" w:type="dxa"/>
            <w:tcMar>
              <w:top w:w="576" w:type="dxa"/>
            </w:tcMar>
          </w:tcPr>
          <w:p w14:paraId="04949A5B" w14:textId="77777777" w:rsidR="00F75D2E" w:rsidRDefault="00F75D2E">
            <w:pPr>
              <w:pStyle w:val="Heading1"/>
            </w:pPr>
          </w:p>
        </w:tc>
      </w:tr>
      <w:tr w:rsidR="00F75D2E" w14:paraId="5477ABDC" w14:textId="77777777" w:rsidTr="00217BB1">
        <w:sdt>
          <w:sdtPr>
            <w:rPr>
              <w:sz w:val="22"/>
              <w:szCs w:val="22"/>
            </w:rPr>
            <w:id w:val="27508360"/>
            <w:placeholder>
              <w:docPart w:val="6E3769949EA7418CB5B8C5C4A30370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72" w:type="dxa"/>
                <w:tcMar>
                  <w:bottom w:w="230" w:type="dxa"/>
                  <w:right w:w="144" w:type="dxa"/>
                </w:tcMar>
              </w:tcPr>
              <w:p w14:paraId="119618C8" w14:textId="77777777" w:rsidR="00F75D2E" w:rsidRPr="00340663" w:rsidRDefault="00A16D47">
                <w:pPr>
                  <w:rPr>
                    <w:sz w:val="22"/>
                    <w:szCs w:val="22"/>
                  </w:rPr>
                </w:pPr>
                <w:r w:rsidRPr="00340663">
                  <w:rPr>
                    <w:sz w:val="22"/>
                    <w:szCs w:val="22"/>
                  </w:rPr>
                  <w:t>An entry-level marketing or management position with a medium-sized business.</w:t>
                </w:r>
              </w:p>
            </w:tc>
          </w:sdtContent>
        </w:sdt>
        <w:tc>
          <w:tcPr>
            <w:tcW w:w="1378" w:type="dxa"/>
          </w:tcPr>
          <w:p w14:paraId="46415C1D" w14:textId="77777777" w:rsidR="00F75D2E" w:rsidRDefault="00F75D2E"/>
        </w:tc>
      </w:tr>
      <w:tr w:rsidR="00F75D2E" w14:paraId="4B06B7F9" w14:textId="77777777" w:rsidTr="00217BB1">
        <w:tc>
          <w:tcPr>
            <w:tcW w:w="7972" w:type="dxa"/>
            <w:tcMar>
              <w:bottom w:w="0" w:type="dxa"/>
              <w:right w:w="144" w:type="dxa"/>
            </w:tcMar>
            <w:vAlign w:val="bottom"/>
          </w:tcPr>
          <w:p w14:paraId="0E090346" w14:textId="77777777" w:rsidR="00F75D2E" w:rsidRPr="00340663" w:rsidRDefault="00332226">
            <w:pPr>
              <w:pStyle w:val="Heading1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1896543230"/>
                <w:placeholder>
                  <w:docPart w:val="1E7F5151E31F4EF691563EC87EAF3579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340663">
                  <w:rPr>
                    <w:sz w:val="24"/>
                    <w:szCs w:val="28"/>
                  </w:rPr>
                  <w:t>Education</w:t>
                </w:r>
              </w:sdtContent>
            </w:sdt>
          </w:p>
        </w:tc>
        <w:tc>
          <w:tcPr>
            <w:tcW w:w="1378" w:type="dxa"/>
          </w:tcPr>
          <w:p w14:paraId="0ACF3A92" w14:textId="77777777" w:rsidR="00F75D2E" w:rsidRDefault="00F75D2E">
            <w:pPr>
              <w:pStyle w:val="Heading1"/>
            </w:pPr>
          </w:p>
        </w:tc>
      </w:tr>
      <w:tr w:rsidR="00F75D2E" w14:paraId="08A56171" w14:textId="77777777" w:rsidTr="00217BB1">
        <w:tc>
          <w:tcPr>
            <w:tcW w:w="7972" w:type="dxa"/>
            <w:tcMar>
              <w:bottom w:w="29" w:type="dxa"/>
              <w:right w:w="144" w:type="dxa"/>
            </w:tcMar>
          </w:tcPr>
          <w:p w14:paraId="59AC7460" w14:textId="77777777" w:rsidR="00F75D2E" w:rsidRPr="00340663" w:rsidRDefault="00BE5C32" w:rsidP="00320560">
            <w:pPr>
              <w:rPr>
                <w:rStyle w:val="Emphasis"/>
                <w:sz w:val="22"/>
                <w:szCs w:val="22"/>
              </w:rPr>
            </w:pPr>
            <w:r w:rsidRPr="00340663">
              <w:rPr>
                <w:rStyle w:val="Emphasis"/>
                <w:sz w:val="22"/>
                <w:szCs w:val="22"/>
              </w:rPr>
              <w:t>H.E.A.R.T Trust NTA</w:t>
            </w:r>
          </w:p>
          <w:p w14:paraId="1DC26947" w14:textId="77777777" w:rsidR="00814BAB" w:rsidRPr="00340663" w:rsidRDefault="00814BAB" w:rsidP="00814BAB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sz w:val="22"/>
                <w:szCs w:val="22"/>
              </w:rPr>
            </w:pPr>
            <w:r w:rsidRPr="00340663">
              <w:rPr>
                <w:sz w:val="22"/>
                <w:szCs w:val="22"/>
              </w:rPr>
              <w:t>House Keeping Level 2</w:t>
            </w:r>
          </w:p>
          <w:p w14:paraId="558F1F0A" w14:textId="47F95D58" w:rsidR="00814BAB" w:rsidRPr="00340663" w:rsidRDefault="00814BAB" w:rsidP="00814BAB">
            <w:pPr>
              <w:pStyle w:val="ListParagraph"/>
              <w:rPr>
                <w:rStyle w:val="Emphasi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EA69B6C" w14:textId="05041946" w:rsidR="00F75D2E" w:rsidRDefault="00EE07E2">
            <w:r>
              <w:t>20</w:t>
            </w:r>
            <w:r w:rsidR="0040513C">
              <w:t>20</w:t>
            </w:r>
          </w:p>
        </w:tc>
      </w:tr>
      <w:tr w:rsidR="00BE5C32" w14:paraId="16578EBC" w14:textId="77777777" w:rsidTr="00217BB1">
        <w:trPr>
          <w:trHeight w:val="528"/>
        </w:trPr>
        <w:tc>
          <w:tcPr>
            <w:tcW w:w="7972" w:type="dxa"/>
            <w:tcMar>
              <w:bottom w:w="230" w:type="dxa"/>
              <w:right w:w="144" w:type="dxa"/>
            </w:tcMar>
          </w:tcPr>
          <w:p w14:paraId="44EBE43F" w14:textId="77777777" w:rsidR="00BE5C32" w:rsidRPr="00340663" w:rsidRDefault="00BE5C32" w:rsidP="00BE5C32">
            <w:pPr>
              <w:rPr>
                <w:rStyle w:val="Emphasis"/>
                <w:sz w:val="22"/>
                <w:szCs w:val="22"/>
              </w:rPr>
            </w:pPr>
            <w:r w:rsidRPr="00340663">
              <w:rPr>
                <w:rStyle w:val="Emphasis"/>
                <w:sz w:val="22"/>
                <w:szCs w:val="22"/>
              </w:rPr>
              <w:t xml:space="preserve">Islington High School  </w:t>
            </w:r>
          </w:p>
          <w:p w14:paraId="3DD14363" w14:textId="75CC4411" w:rsidR="00BE5C32" w:rsidRPr="00340663" w:rsidRDefault="00BE5C32" w:rsidP="0061388B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sz w:val="22"/>
                <w:szCs w:val="22"/>
              </w:rPr>
            </w:pPr>
            <w:r w:rsidRPr="00340663">
              <w:rPr>
                <w:rStyle w:val="Emphasis"/>
                <w:sz w:val="22"/>
                <w:szCs w:val="22"/>
              </w:rPr>
              <w:t>Agricultural Science</w:t>
            </w:r>
          </w:p>
        </w:tc>
        <w:tc>
          <w:tcPr>
            <w:tcW w:w="1378" w:type="dxa"/>
            <w:tcMar>
              <w:bottom w:w="230" w:type="dxa"/>
            </w:tcMar>
          </w:tcPr>
          <w:p w14:paraId="20130FF3" w14:textId="03BACE92" w:rsidR="00BE5C32" w:rsidRDefault="00BE5C32">
            <w:r>
              <w:t>2005-2011</w:t>
            </w:r>
          </w:p>
        </w:tc>
      </w:tr>
      <w:tr w:rsidR="00F75D2E" w14:paraId="441BC600" w14:textId="77777777" w:rsidTr="00217BB1">
        <w:tc>
          <w:tcPr>
            <w:tcW w:w="7972" w:type="dxa"/>
            <w:tcMar>
              <w:bottom w:w="0" w:type="dxa"/>
              <w:right w:w="144" w:type="dxa"/>
            </w:tcMar>
          </w:tcPr>
          <w:p w14:paraId="1C873E12" w14:textId="77777777" w:rsidR="00BE5C32" w:rsidRPr="00C6299F" w:rsidRDefault="00BE5C32">
            <w:pPr>
              <w:pStyle w:val="Heading1"/>
              <w:rPr>
                <w:sz w:val="24"/>
                <w:szCs w:val="28"/>
              </w:rPr>
            </w:pPr>
          </w:p>
          <w:p w14:paraId="0FCBB347" w14:textId="4BB29191" w:rsidR="00F75D2E" w:rsidRPr="00C6299F" w:rsidRDefault="00332226">
            <w:pPr>
              <w:pStyle w:val="Heading1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5209806"/>
                <w:placeholder>
                  <w:docPart w:val="A64ED821712240269D76C326E0935FC6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C6299F">
                  <w:rPr>
                    <w:sz w:val="24"/>
                    <w:szCs w:val="28"/>
                  </w:rPr>
                  <w:t>Experience</w:t>
                </w:r>
              </w:sdtContent>
            </w:sdt>
          </w:p>
        </w:tc>
        <w:tc>
          <w:tcPr>
            <w:tcW w:w="1378" w:type="dxa"/>
          </w:tcPr>
          <w:p w14:paraId="14A975E0" w14:textId="77777777" w:rsidR="00F75D2E" w:rsidRDefault="00F75D2E">
            <w:pPr>
              <w:pStyle w:val="Heading1"/>
            </w:pPr>
          </w:p>
        </w:tc>
      </w:tr>
      <w:tr w:rsidR="00F75D2E" w14:paraId="0D201A49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7887CD9B" w14:textId="37BA1051" w:rsidR="00F75D2E" w:rsidRPr="00C6299F" w:rsidRDefault="001567AF">
            <w:pPr>
              <w:rPr>
                <w:sz w:val="22"/>
                <w:szCs w:val="22"/>
              </w:rPr>
            </w:pPr>
            <w:bookmarkStart w:id="0" w:name="_Hlk138705472"/>
            <w:r w:rsidRPr="00C6299F">
              <w:rPr>
                <w:sz w:val="22"/>
                <w:szCs w:val="22"/>
              </w:rPr>
              <w:t>Acting Manager</w:t>
            </w:r>
          </w:p>
          <w:p w14:paraId="0CE7AAD3" w14:textId="1A46F043" w:rsidR="00F75D2E" w:rsidRPr="00C6299F" w:rsidRDefault="0073372E">
            <w:pPr>
              <w:rPr>
                <w:rStyle w:val="Emphasis"/>
                <w:sz w:val="22"/>
                <w:szCs w:val="22"/>
              </w:rPr>
            </w:pPr>
            <w:r w:rsidRPr="00C6299F">
              <w:rPr>
                <w:rStyle w:val="Emphasis"/>
                <w:sz w:val="22"/>
                <w:szCs w:val="22"/>
              </w:rPr>
              <w:t>Index Hardware</w:t>
            </w:r>
          </w:p>
        </w:tc>
        <w:tc>
          <w:tcPr>
            <w:tcW w:w="1378" w:type="dxa"/>
          </w:tcPr>
          <w:p w14:paraId="2E910957" w14:textId="510C2969" w:rsidR="00F75D2E" w:rsidRPr="00C6299F" w:rsidRDefault="006264D6">
            <w:p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2021-2023</w:t>
            </w:r>
          </w:p>
        </w:tc>
      </w:tr>
      <w:tr w:rsidR="00F75D2E" w14:paraId="5A5C3107" w14:textId="77777777" w:rsidTr="00217BB1">
        <w:tc>
          <w:tcPr>
            <w:tcW w:w="7972" w:type="dxa"/>
            <w:shd w:val="clear" w:color="auto" w:fill="auto"/>
            <w:tcMar>
              <w:right w:w="144" w:type="dxa"/>
            </w:tcMar>
          </w:tcPr>
          <w:sdt>
            <w:sdtPr>
              <w:rPr>
                <w:sz w:val="22"/>
                <w:szCs w:val="22"/>
              </w:rPr>
              <w:id w:val="93044584"/>
              <w:placeholder>
                <w:docPart w:val="FF635F8618CE4CA6B5F62BDC01BCCFF0"/>
              </w:placeholder>
              <w:temporary/>
              <w:showingPlcHdr/>
              <w15:appearance w15:val="hidden"/>
            </w:sdtPr>
            <w:sdtEndPr/>
            <w:sdtContent>
              <w:p w14:paraId="239D2788" w14:textId="77777777" w:rsidR="00F75D2E" w:rsidRPr="00C6299F" w:rsidRDefault="00A16D47">
                <w:pPr>
                  <w:pStyle w:val="ListBullet"/>
                  <w:rPr>
                    <w:sz w:val="22"/>
                    <w:szCs w:val="22"/>
                  </w:rPr>
                </w:pPr>
                <w:r w:rsidRPr="00C6299F">
                  <w:rPr>
                    <w:sz w:val="22"/>
                    <w:szCs w:val="22"/>
                  </w:rPr>
                  <w:t>Responsible for page and classified advertising sales and promotions.</w:t>
                </w:r>
              </w:p>
              <w:p w14:paraId="0418B7D6" w14:textId="77777777" w:rsidR="00F75D2E" w:rsidRPr="00C6299F" w:rsidRDefault="00A16D47">
                <w:pPr>
                  <w:pStyle w:val="ListBullet"/>
                  <w:rPr>
                    <w:sz w:val="22"/>
                    <w:szCs w:val="22"/>
                  </w:rPr>
                </w:pPr>
                <w:r w:rsidRPr="00C6299F">
                  <w:rPr>
                    <w:sz w:val="22"/>
                    <w:szCs w:val="22"/>
                  </w:rPr>
                  <w:t>Created successful advertising promotions which increased ad revenue by 65%.</w:t>
                </w:r>
              </w:p>
            </w:sdtContent>
          </w:sdt>
          <w:p w14:paraId="5F024B0B" w14:textId="77777777" w:rsidR="0061388B" w:rsidRPr="00C6299F" w:rsidRDefault="0061388B" w:rsidP="00C6299F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7605DF80" w14:textId="77777777" w:rsidR="00F75D2E" w:rsidRDefault="00F75D2E"/>
        </w:tc>
      </w:tr>
      <w:bookmarkEnd w:id="0"/>
      <w:tr w:rsidR="00F75D2E" w14:paraId="39095CBC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1DD1B961" w14:textId="2813D5BE" w:rsidR="00F75D2E" w:rsidRPr="00C6299F" w:rsidRDefault="00487B42">
            <w:p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Customer Service Rep</w:t>
            </w:r>
            <w:r w:rsidR="00475760" w:rsidRPr="00C6299F">
              <w:rPr>
                <w:sz w:val="22"/>
                <w:szCs w:val="22"/>
              </w:rPr>
              <w:t>resentative</w:t>
            </w:r>
          </w:p>
          <w:p w14:paraId="11C17DEE" w14:textId="339489CC" w:rsidR="00F75D2E" w:rsidRPr="00C6299F" w:rsidRDefault="0061388B">
            <w:pPr>
              <w:rPr>
                <w:rStyle w:val="Emphasis"/>
                <w:sz w:val="22"/>
                <w:szCs w:val="22"/>
              </w:rPr>
            </w:pPr>
            <w:proofErr w:type="spellStart"/>
            <w:r w:rsidRPr="00C6299F">
              <w:rPr>
                <w:rStyle w:val="Emphasis"/>
                <w:sz w:val="22"/>
                <w:szCs w:val="22"/>
              </w:rPr>
              <w:t>Lp</w:t>
            </w:r>
            <w:proofErr w:type="spellEnd"/>
            <w:r w:rsidRPr="00C6299F">
              <w:rPr>
                <w:rStyle w:val="Emphasis"/>
                <w:sz w:val="22"/>
                <w:szCs w:val="22"/>
              </w:rPr>
              <w:t xml:space="preserve"> Martin and company Ltd</w:t>
            </w:r>
          </w:p>
        </w:tc>
        <w:tc>
          <w:tcPr>
            <w:tcW w:w="1378" w:type="dxa"/>
          </w:tcPr>
          <w:p w14:paraId="4708D612" w14:textId="79DD07AC" w:rsidR="00F75D2E" w:rsidRPr="00C6299F" w:rsidRDefault="00CA6D80">
            <w:p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2020-2021</w:t>
            </w:r>
          </w:p>
        </w:tc>
      </w:tr>
      <w:tr w:rsidR="006F1E16" w14:paraId="4B053C13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21BAB622" w14:textId="77777777" w:rsidR="00C165F3" w:rsidRPr="00C6299F" w:rsidRDefault="00C165F3" w:rsidP="00C165F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Complete daily cash and credit card transactions.</w:t>
            </w:r>
          </w:p>
          <w:p w14:paraId="56F9E324" w14:textId="29A2EF4D" w:rsidR="006F1E16" w:rsidRPr="00C6299F" w:rsidRDefault="00C165F3" w:rsidP="00C165F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Issuing change and receipts.</w:t>
            </w:r>
          </w:p>
        </w:tc>
        <w:tc>
          <w:tcPr>
            <w:tcW w:w="1378" w:type="dxa"/>
          </w:tcPr>
          <w:p w14:paraId="4B8BBE02" w14:textId="77777777" w:rsidR="006F1E16" w:rsidRDefault="006F1E16"/>
        </w:tc>
      </w:tr>
      <w:tr w:rsidR="00DC67BB" w14:paraId="1FE15A09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5163C13B" w14:textId="77777777" w:rsidR="00DC67BB" w:rsidRPr="00C6299F" w:rsidRDefault="00DC67BB" w:rsidP="00DC67BB">
            <w:p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 xml:space="preserve">Server </w:t>
            </w:r>
          </w:p>
          <w:p w14:paraId="2658FB20" w14:textId="2D2445A9" w:rsidR="00DC67BB" w:rsidRPr="00C6299F" w:rsidRDefault="00DC67BB" w:rsidP="00DC67BB">
            <w:pPr>
              <w:rPr>
                <w:i/>
                <w:iCs/>
                <w:sz w:val="22"/>
                <w:szCs w:val="22"/>
              </w:rPr>
            </w:pPr>
            <w:r w:rsidRPr="00C6299F">
              <w:rPr>
                <w:rStyle w:val="Emphasis"/>
                <w:sz w:val="22"/>
                <w:szCs w:val="22"/>
              </w:rPr>
              <w:t>Michael restaurant and grill</w:t>
            </w:r>
          </w:p>
        </w:tc>
        <w:tc>
          <w:tcPr>
            <w:tcW w:w="1378" w:type="dxa"/>
          </w:tcPr>
          <w:p w14:paraId="3EA6CBB3" w14:textId="562D50D4" w:rsidR="00DC67BB" w:rsidRPr="00C6299F" w:rsidRDefault="00DC67BB">
            <w:p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2011</w:t>
            </w:r>
            <w:r w:rsidR="00280966" w:rsidRPr="00C6299F">
              <w:rPr>
                <w:sz w:val="22"/>
                <w:szCs w:val="22"/>
              </w:rPr>
              <w:t xml:space="preserve"> - 2012</w:t>
            </w:r>
          </w:p>
        </w:tc>
      </w:tr>
      <w:tr w:rsidR="00F013D8" w14:paraId="2349619C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560D09F5" w14:textId="77777777" w:rsidR="00F013D8" w:rsidRPr="00C6299F" w:rsidRDefault="00F013D8" w:rsidP="00F013D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Responsible for page and classified advertising sales and promotions.</w:t>
            </w:r>
          </w:p>
          <w:p w14:paraId="2858C15B" w14:textId="77777777" w:rsidR="00F013D8" w:rsidRPr="00C6299F" w:rsidRDefault="00F013D8" w:rsidP="00F013D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Created successful advertising promotions which increased ad revenue by 65%.</w:t>
            </w:r>
          </w:p>
          <w:p w14:paraId="1083565B" w14:textId="77777777" w:rsidR="00217BB1" w:rsidRPr="00C6299F" w:rsidRDefault="00217BB1" w:rsidP="00217BB1">
            <w:pPr>
              <w:pStyle w:val="ListParagraph"/>
              <w:rPr>
                <w:sz w:val="22"/>
                <w:szCs w:val="22"/>
              </w:rPr>
            </w:pPr>
          </w:p>
          <w:p w14:paraId="005282E6" w14:textId="55C4978D" w:rsidR="00217BB1" w:rsidRPr="00C6299F" w:rsidRDefault="00217BB1" w:rsidP="00217BB1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78745E0F" w14:textId="77777777" w:rsidR="00F013D8" w:rsidRDefault="00F013D8"/>
        </w:tc>
      </w:tr>
      <w:tr w:rsidR="00F013D8" w14:paraId="4AE257EE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7768DFD9" w14:textId="0F93D508" w:rsidR="00F013D8" w:rsidRPr="00C6299F" w:rsidRDefault="00F013D8" w:rsidP="00F013D8">
            <w:pPr>
              <w:pStyle w:val="Heading1"/>
              <w:rPr>
                <w:sz w:val="24"/>
                <w:szCs w:val="28"/>
              </w:rPr>
            </w:pPr>
            <w:r w:rsidRPr="00C6299F">
              <w:rPr>
                <w:sz w:val="24"/>
                <w:szCs w:val="28"/>
              </w:rPr>
              <w:t>Skills &amp; Professional Profile</w:t>
            </w:r>
          </w:p>
        </w:tc>
        <w:tc>
          <w:tcPr>
            <w:tcW w:w="1378" w:type="dxa"/>
          </w:tcPr>
          <w:p w14:paraId="0D608531" w14:textId="77777777" w:rsidR="00F013D8" w:rsidRDefault="00F013D8"/>
        </w:tc>
      </w:tr>
      <w:tr w:rsidR="00217BB1" w14:paraId="10427932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66D9B274" w14:textId="77777777" w:rsidR="00217BB1" w:rsidRPr="00C6299F" w:rsidRDefault="00217BB1" w:rsidP="00217BB1">
            <w:pPr>
              <w:pStyle w:val="ListBullet"/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Microsoft Word</w:t>
            </w:r>
          </w:p>
          <w:p w14:paraId="489FECCC" w14:textId="77777777" w:rsidR="00217BB1" w:rsidRPr="00C6299F" w:rsidRDefault="00217BB1" w:rsidP="00217BB1">
            <w:pPr>
              <w:pStyle w:val="ListBullet"/>
              <w:rPr>
                <w:sz w:val="22"/>
                <w:szCs w:val="22"/>
              </w:rPr>
            </w:pPr>
            <w:bookmarkStart w:id="1" w:name="_Hlk138605884"/>
            <w:r w:rsidRPr="00C6299F">
              <w:rPr>
                <w:sz w:val="22"/>
                <w:szCs w:val="22"/>
              </w:rPr>
              <w:t>Great writing skills</w:t>
            </w:r>
          </w:p>
          <w:p w14:paraId="3A4C3416" w14:textId="77777777" w:rsidR="00217BB1" w:rsidRPr="00C6299F" w:rsidRDefault="00217BB1" w:rsidP="00217BB1">
            <w:pPr>
              <w:pStyle w:val="ListBullet"/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Quick learner, eager to learn and follow directions.</w:t>
            </w:r>
          </w:p>
          <w:p w14:paraId="18771200" w14:textId="77777777" w:rsidR="00217BB1" w:rsidRPr="00C6299F" w:rsidRDefault="00217BB1" w:rsidP="00217BB1">
            <w:pPr>
              <w:pStyle w:val="ListBullet"/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 xml:space="preserve">Energetic, hard-working achiever and communicator, with strong listening skills </w:t>
            </w:r>
          </w:p>
          <w:p w14:paraId="56B42C1C" w14:textId="77777777" w:rsidR="00217BB1" w:rsidRPr="00C6299F" w:rsidRDefault="00217BB1" w:rsidP="00F013D8">
            <w:pPr>
              <w:pStyle w:val="ListBullet"/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>Strong communication skills</w:t>
            </w:r>
            <w:bookmarkEnd w:id="1"/>
          </w:p>
          <w:p w14:paraId="18C11D1A" w14:textId="73C3B9C8" w:rsidR="00217BB1" w:rsidRDefault="00217BB1" w:rsidP="00C6299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8" w:type="dxa"/>
          </w:tcPr>
          <w:p w14:paraId="43863F98" w14:textId="77777777" w:rsidR="00217BB1" w:rsidRDefault="00217BB1"/>
        </w:tc>
      </w:tr>
      <w:tr w:rsidR="00217BB1" w14:paraId="3429DF8D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24D69710" w14:textId="6972D490" w:rsidR="00217BB1" w:rsidRDefault="00217BB1" w:rsidP="00217BB1">
            <w:pPr>
              <w:pStyle w:val="Heading1"/>
            </w:pPr>
            <w:r w:rsidRPr="00C6299F">
              <w:rPr>
                <w:sz w:val="24"/>
                <w:szCs w:val="28"/>
              </w:rPr>
              <w:t>REferences</w:t>
            </w:r>
          </w:p>
        </w:tc>
        <w:tc>
          <w:tcPr>
            <w:tcW w:w="1378" w:type="dxa"/>
          </w:tcPr>
          <w:p w14:paraId="576E0E5D" w14:textId="77777777" w:rsidR="00217BB1" w:rsidRDefault="00217BB1"/>
        </w:tc>
      </w:tr>
      <w:tr w:rsidR="00217BB1" w14:paraId="41B261ED" w14:textId="77777777" w:rsidTr="00217BB1">
        <w:tc>
          <w:tcPr>
            <w:tcW w:w="7972" w:type="dxa"/>
            <w:shd w:val="clear" w:color="auto" w:fill="auto"/>
            <w:tcMar>
              <w:bottom w:w="29" w:type="dxa"/>
              <w:right w:w="144" w:type="dxa"/>
            </w:tcMar>
          </w:tcPr>
          <w:p w14:paraId="3DDD0647" w14:textId="02C697FE" w:rsidR="00217BB1" w:rsidRPr="00C6299F" w:rsidRDefault="00217BB1" w:rsidP="00217BB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C6299F">
              <w:rPr>
                <w:sz w:val="22"/>
                <w:szCs w:val="22"/>
              </w:rPr>
              <w:t xml:space="preserve">Mss. Alex Coldspring                    </w:t>
            </w:r>
            <w:proofErr w:type="gramStart"/>
            <w:r w:rsidRPr="00C6299F">
              <w:rPr>
                <w:sz w:val="22"/>
                <w:szCs w:val="22"/>
              </w:rPr>
              <w:t xml:space="preserve">   (</w:t>
            </w:r>
            <w:proofErr w:type="gramEnd"/>
            <w:r w:rsidRPr="00C6299F">
              <w:rPr>
                <w:sz w:val="22"/>
                <w:szCs w:val="22"/>
              </w:rPr>
              <w:t xml:space="preserve">876) 434-0937 </w:t>
            </w:r>
          </w:p>
          <w:p w14:paraId="424BF6D3" w14:textId="7947852E" w:rsidR="00217BB1" w:rsidRDefault="00217BB1" w:rsidP="00217BB1">
            <w:pPr>
              <w:pStyle w:val="ListBullet"/>
              <w:numPr>
                <w:ilvl w:val="0"/>
                <w:numId w:val="0"/>
              </w:numPr>
            </w:pPr>
            <w:r w:rsidRPr="00C6299F">
              <w:rPr>
                <w:sz w:val="22"/>
                <w:szCs w:val="22"/>
              </w:rPr>
              <w:t xml:space="preserve">Miss Millicent Ellis                        </w:t>
            </w:r>
            <w:proofErr w:type="gramStart"/>
            <w:r w:rsidRPr="00C6299F">
              <w:rPr>
                <w:sz w:val="22"/>
                <w:szCs w:val="22"/>
              </w:rPr>
              <w:t xml:space="preserve">   (</w:t>
            </w:r>
            <w:proofErr w:type="gramEnd"/>
            <w:r w:rsidRPr="00C6299F">
              <w:rPr>
                <w:sz w:val="22"/>
                <w:szCs w:val="22"/>
              </w:rPr>
              <w:t>876) 821-5059</w:t>
            </w:r>
          </w:p>
        </w:tc>
        <w:tc>
          <w:tcPr>
            <w:tcW w:w="1378" w:type="dxa"/>
          </w:tcPr>
          <w:p w14:paraId="7748DF7B" w14:textId="77777777" w:rsidR="00217BB1" w:rsidRDefault="00217BB1"/>
        </w:tc>
      </w:tr>
    </w:tbl>
    <w:p w14:paraId="5A652C4B" w14:textId="77777777" w:rsidR="00F75D2E" w:rsidRDefault="00F75D2E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22CC" w14:textId="77777777" w:rsidR="001F33B5" w:rsidRDefault="001F33B5">
      <w:r>
        <w:separator/>
      </w:r>
    </w:p>
  </w:endnote>
  <w:endnote w:type="continuationSeparator" w:id="0">
    <w:p w14:paraId="28C2DCA4" w14:textId="77777777" w:rsidR="001F33B5" w:rsidRDefault="001F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90F74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D8BA" w14:textId="77777777" w:rsidR="001F33B5" w:rsidRDefault="001F33B5">
      <w:r>
        <w:separator/>
      </w:r>
    </w:p>
  </w:footnote>
  <w:footnote w:type="continuationSeparator" w:id="0">
    <w:p w14:paraId="36883AF3" w14:textId="77777777" w:rsidR="001F33B5" w:rsidRDefault="001F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934EB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2CFF"/>
    <w:multiLevelType w:val="hybridMultilevel"/>
    <w:tmpl w:val="1202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459C5"/>
    <w:multiLevelType w:val="hybridMultilevel"/>
    <w:tmpl w:val="41C6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B5C5E"/>
    <w:multiLevelType w:val="hybridMultilevel"/>
    <w:tmpl w:val="A100132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27393"/>
    <w:multiLevelType w:val="hybridMultilevel"/>
    <w:tmpl w:val="5824E7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F4A59"/>
    <w:multiLevelType w:val="hybridMultilevel"/>
    <w:tmpl w:val="F9EE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90784">
    <w:abstractNumId w:val="11"/>
  </w:num>
  <w:num w:numId="2" w16cid:durableId="1428426111">
    <w:abstractNumId w:val="15"/>
  </w:num>
  <w:num w:numId="3" w16cid:durableId="1696080333">
    <w:abstractNumId w:val="6"/>
  </w:num>
  <w:num w:numId="4" w16cid:durableId="937712958">
    <w:abstractNumId w:val="4"/>
  </w:num>
  <w:num w:numId="5" w16cid:durableId="566302178">
    <w:abstractNumId w:val="17"/>
  </w:num>
  <w:num w:numId="6" w16cid:durableId="1793590699">
    <w:abstractNumId w:val="12"/>
  </w:num>
  <w:num w:numId="7" w16cid:durableId="884949049">
    <w:abstractNumId w:val="19"/>
  </w:num>
  <w:num w:numId="8" w16cid:durableId="1688167982">
    <w:abstractNumId w:val="3"/>
  </w:num>
  <w:num w:numId="9" w16cid:durableId="2115399518">
    <w:abstractNumId w:val="2"/>
  </w:num>
  <w:num w:numId="10" w16cid:durableId="1476991593">
    <w:abstractNumId w:val="1"/>
  </w:num>
  <w:num w:numId="11" w16cid:durableId="261841240">
    <w:abstractNumId w:val="0"/>
  </w:num>
  <w:num w:numId="12" w16cid:durableId="1119691128">
    <w:abstractNumId w:val="16"/>
  </w:num>
  <w:num w:numId="13" w16cid:durableId="1339163474">
    <w:abstractNumId w:val="9"/>
  </w:num>
  <w:num w:numId="14" w16cid:durableId="210189719">
    <w:abstractNumId w:val="10"/>
  </w:num>
  <w:num w:numId="15" w16cid:durableId="1697583884">
    <w:abstractNumId w:val="7"/>
  </w:num>
  <w:num w:numId="16" w16cid:durableId="242567805">
    <w:abstractNumId w:val="14"/>
  </w:num>
  <w:num w:numId="17" w16cid:durableId="1379159338">
    <w:abstractNumId w:val="5"/>
  </w:num>
  <w:num w:numId="18" w16cid:durableId="14625903">
    <w:abstractNumId w:val="13"/>
  </w:num>
  <w:num w:numId="19" w16cid:durableId="2434805">
    <w:abstractNumId w:val="3"/>
  </w:num>
  <w:num w:numId="20" w16cid:durableId="1745445381">
    <w:abstractNumId w:val="3"/>
  </w:num>
  <w:num w:numId="21" w16cid:durableId="1589343807">
    <w:abstractNumId w:val="8"/>
  </w:num>
  <w:num w:numId="22" w16cid:durableId="429856148">
    <w:abstractNumId w:val="18"/>
  </w:num>
  <w:num w:numId="23" w16cid:durableId="2017532817">
    <w:abstractNumId w:val="3"/>
  </w:num>
  <w:num w:numId="24" w16cid:durableId="1564949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32"/>
    <w:rsid w:val="000B5233"/>
    <w:rsid w:val="001567AF"/>
    <w:rsid w:val="00185764"/>
    <w:rsid w:val="001F33B5"/>
    <w:rsid w:val="00217BB1"/>
    <w:rsid w:val="002402A5"/>
    <w:rsid w:val="00280966"/>
    <w:rsid w:val="00320560"/>
    <w:rsid w:val="00332226"/>
    <w:rsid w:val="00340663"/>
    <w:rsid w:val="0040513C"/>
    <w:rsid w:val="00475760"/>
    <w:rsid w:val="00487B42"/>
    <w:rsid w:val="0061388B"/>
    <w:rsid w:val="006264D6"/>
    <w:rsid w:val="00685700"/>
    <w:rsid w:val="006C02D2"/>
    <w:rsid w:val="006F1E16"/>
    <w:rsid w:val="0073372E"/>
    <w:rsid w:val="00760300"/>
    <w:rsid w:val="00784E98"/>
    <w:rsid w:val="00814BAB"/>
    <w:rsid w:val="00910F23"/>
    <w:rsid w:val="009C1125"/>
    <w:rsid w:val="00A16D47"/>
    <w:rsid w:val="00A23D6E"/>
    <w:rsid w:val="00AD4F91"/>
    <w:rsid w:val="00AE61C8"/>
    <w:rsid w:val="00B452F4"/>
    <w:rsid w:val="00B8433F"/>
    <w:rsid w:val="00BE5C32"/>
    <w:rsid w:val="00BF2C66"/>
    <w:rsid w:val="00C165F3"/>
    <w:rsid w:val="00C26F16"/>
    <w:rsid w:val="00C6299F"/>
    <w:rsid w:val="00CA6D80"/>
    <w:rsid w:val="00D921BB"/>
    <w:rsid w:val="00DC384E"/>
    <w:rsid w:val="00DC67BB"/>
    <w:rsid w:val="00E80E28"/>
    <w:rsid w:val="00EC25F1"/>
    <w:rsid w:val="00EE07E2"/>
    <w:rsid w:val="00EF41CB"/>
    <w:rsid w:val="00F013D8"/>
    <w:rsid w:val="00F06D44"/>
    <w:rsid w:val="00F75D2E"/>
    <w:rsid w:val="00F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91D0FAF"/>
  <w15:docId w15:val="{24E3F7F4-75E3-4873-AFF0-A127504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1388B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BE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1F6A7BE9649BD9601A3EA6126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66A3-6D09-467F-9EA9-2695C35AD05B}"/>
      </w:docPartPr>
      <w:docPartBody>
        <w:p w:rsidR="00143A3E" w:rsidRDefault="00143A3E">
          <w:pPr>
            <w:pStyle w:val="2271F6A7BE9649BD9601A3EA6126CFC1"/>
          </w:pPr>
          <w:r>
            <w:t>Your Name</w:t>
          </w:r>
        </w:p>
      </w:docPartBody>
    </w:docPart>
    <w:docPart>
      <w:docPartPr>
        <w:name w:val="1B1D4B44624E4948BC7068B3BD71B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D211-535B-49E7-A235-6747237249C2}"/>
      </w:docPartPr>
      <w:docPartBody>
        <w:p w:rsidR="00143A3E" w:rsidRDefault="00143A3E">
          <w:pPr>
            <w:pStyle w:val="1B1D4B44624E4948BC7068B3BD71BDB2"/>
          </w:pPr>
          <w:r>
            <w:t>Objective</w:t>
          </w:r>
        </w:p>
      </w:docPartBody>
    </w:docPart>
    <w:docPart>
      <w:docPartPr>
        <w:name w:val="6E3769949EA7418CB5B8C5C4A3037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E852-C32A-4748-B644-2382878DE2E4}"/>
      </w:docPartPr>
      <w:docPartBody>
        <w:p w:rsidR="00143A3E" w:rsidRDefault="00143A3E">
          <w:pPr>
            <w:pStyle w:val="6E3769949EA7418CB5B8C5C4A3037029"/>
          </w:pPr>
          <w:r>
            <w:t>An entry-level marketing or management position with a medium-sized business.</w:t>
          </w:r>
        </w:p>
      </w:docPartBody>
    </w:docPart>
    <w:docPart>
      <w:docPartPr>
        <w:name w:val="1E7F5151E31F4EF691563EC87EAF3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A0061-C052-4DB5-ADEE-B5946D02C18B}"/>
      </w:docPartPr>
      <w:docPartBody>
        <w:p w:rsidR="00143A3E" w:rsidRDefault="00143A3E">
          <w:pPr>
            <w:pStyle w:val="1E7F5151E31F4EF691563EC87EAF3579"/>
          </w:pPr>
          <w:r>
            <w:t>Education</w:t>
          </w:r>
        </w:p>
      </w:docPartBody>
    </w:docPart>
    <w:docPart>
      <w:docPartPr>
        <w:name w:val="A64ED821712240269D76C326E0935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72D4D-B3D2-43D5-9CD4-7484D97A9699}"/>
      </w:docPartPr>
      <w:docPartBody>
        <w:p w:rsidR="00143A3E" w:rsidRDefault="00143A3E">
          <w:pPr>
            <w:pStyle w:val="A64ED821712240269D76C326E0935FC6"/>
          </w:pPr>
          <w:r>
            <w:t>Experience</w:t>
          </w:r>
        </w:p>
      </w:docPartBody>
    </w:docPart>
    <w:docPart>
      <w:docPartPr>
        <w:name w:val="FF635F8618CE4CA6B5F62BDC01BCC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18E1-BD3D-4249-88F7-CFA5A31A8F7C}"/>
      </w:docPartPr>
      <w:docPartBody>
        <w:p w:rsidR="00F9004B" w:rsidRDefault="00143A3E">
          <w:pPr>
            <w:pStyle w:val="ListBullet"/>
          </w:pPr>
          <w:r>
            <w:t>Responsible for page and classified advertising sales and promotions.</w:t>
          </w:r>
        </w:p>
        <w:p w:rsidR="00143A3E" w:rsidRDefault="00143A3E">
          <w:pPr>
            <w:pStyle w:val="FF635F8618CE4CA6B5F62BDC01BCCFF0"/>
          </w:pPr>
          <w:r>
            <w:t>Created successful advertising promotions which increased ad revenue by 65%.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46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D4"/>
    <w:rsid w:val="00143A3E"/>
    <w:rsid w:val="00493E7A"/>
    <w:rsid w:val="00E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1F6A7BE9649BD9601A3EA6126CFC1">
    <w:name w:val="2271F6A7BE9649BD9601A3EA6126CFC1"/>
  </w:style>
  <w:style w:type="paragraph" w:customStyle="1" w:styleId="1B1D4B44624E4948BC7068B3BD71BDB2">
    <w:name w:val="1B1D4B44624E4948BC7068B3BD71BDB2"/>
  </w:style>
  <w:style w:type="paragraph" w:customStyle="1" w:styleId="6E3769949EA7418CB5B8C5C4A3037029">
    <w:name w:val="6E3769949EA7418CB5B8C5C4A3037029"/>
  </w:style>
  <w:style w:type="paragraph" w:customStyle="1" w:styleId="1E7F5151E31F4EF691563EC87EAF3579">
    <w:name w:val="1E7F5151E31F4EF691563EC87EAF3579"/>
  </w:style>
  <w:style w:type="character" w:styleId="Emphasis">
    <w:name w:val="Emphasis"/>
    <w:basedOn w:val="DefaultParagraphFont"/>
    <w:uiPriority w:val="4"/>
    <w:qFormat/>
    <w:rsid w:val="00E612D4"/>
    <w:rPr>
      <w:i/>
      <w:iCs/>
    </w:rPr>
  </w:style>
  <w:style w:type="paragraph" w:styleId="ListBullet">
    <w:name w:val="List Bullet"/>
    <w:basedOn w:val="Normal"/>
    <w:uiPriority w:val="5"/>
    <w:qFormat/>
    <w:rsid w:val="00143A3E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A64ED821712240269D76C326E0935FC6">
    <w:name w:val="A64ED821712240269D76C326E0935FC6"/>
  </w:style>
  <w:style w:type="paragraph" w:customStyle="1" w:styleId="FF635F8618CE4CA6B5F62BDC01BCCFF0">
    <w:name w:val="FF635F8618CE4CA6B5F62BDC01BCC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Tracy-Ann Kidd</dc:creator>
  <cp:keywords/>
  <dc:description/>
  <cp:lastModifiedBy>MICHAEL</cp:lastModifiedBy>
  <cp:revision>2</cp:revision>
  <dcterms:created xsi:type="dcterms:W3CDTF">2023-06-27T02:33:00Z</dcterms:created>
  <dcterms:modified xsi:type="dcterms:W3CDTF">2023-06-27T02:33:00Z</dcterms:modified>
  <cp:version/>
</cp:coreProperties>
</file>